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8E8" w:rsidRDefault="00D039A7">
      <w:pPr>
        <w:rPr>
          <w:b/>
          <w:i/>
          <w:sz w:val="24"/>
          <w:u w:val="single"/>
        </w:rPr>
      </w:pPr>
      <w:bookmarkStart w:id="0" w:name="_GoBack"/>
      <w:bookmarkEnd w:id="0"/>
      <w:r>
        <w:rPr>
          <w:b/>
          <w:i/>
          <w:sz w:val="24"/>
          <w:u w:val="single"/>
        </w:rPr>
        <w:t>Editors Note:</w:t>
      </w:r>
    </w:p>
    <w:p w:rsidR="002578E8" w:rsidRDefault="00D039A7">
      <w:pPr>
        <w:rPr>
          <w:b/>
          <w:i/>
        </w:rPr>
      </w:pPr>
      <w:r>
        <w:rPr>
          <w:b/>
          <w:i/>
        </w:rPr>
        <w:tab/>
        <w:t>Hi, it’s MelonKage here and this is my first ever fanfiction posted on this amazing website! I really do hope that you’ll enjoy reading my story! P.S; While writing this</w:t>
      </w:r>
      <w:r>
        <w:rPr>
          <w:b/>
          <w:i/>
        </w:rPr>
        <w:t xml:space="preserve"> story, I was listening to the whole album of Fairy Tail, just because I wanted to get in the climate… :P</w:t>
      </w:r>
    </w:p>
    <w:p w:rsidR="002578E8" w:rsidRDefault="002578E8">
      <w:pPr>
        <w:rPr>
          <w:b/>
          <w:i/>
          <w:sz w:val="20"/>
        </w:rPr>
      </w:pPr>
    </w:p>
    <w:p w:rsidR="002578E8" w:rsidRDefault="002578E8">
      <w:pPr>
        <w:rPr>
          <w:b/>
          <w:sz w:val="28"/>
        </w:rPr>
      </w:pPr>
    </w:p>
    <w:p w:rsidR="002578E8" w:rsidRDefault="00D039A7">
      <w:pPr>
        <w:ind w:firstLine="720"/>
      </w:pPr>
      <w:r>
        <w:rPr>
          <w:sz w:val="24"/>
        </w:rPr>
        <w:t>It was a mid-June sunny morning in the town of Magnolia. The summer sun only just rose above the surface and it was already pretty hot on the street</w:t>
      </w:r>
      <w:r>
        <w:rPr>
          <w:sz w:val="24"/>
        </w:rPr>
        <w:t>s. In the far distance, a guild of mages were once again causing havoc. “Let go I said!” yelled Gray Fullbuster, an ice mage that could mould different objects and living things out of ice with a technique called “Ice-maker magic. “No way! I found it first</w:t>
      </w:r>
      <w:r>
        <w:rPr>
          <w:sz w:val="24"/>
        </w:rPr>
        <w:t>! LET GO!” Screamed back Natsu Dragneel, a very powerful, yet very irresponsible, fire mage. “IT WAS LAYING ON THE DIRT! I PICKED IT UP TO TAKE A LOOK AT IT AND THEN YOU SNATCHED IT OF ME!” replied Gray getting frustrated at the fire mage. “NO, I SAW IT FI</w:t>
      </w:r>
      <w:r>
        <w:rPr>
          <w:sz w:val="24"/>
        </w:rPr>
        <w:t>RST BUT YOU PUSHED ME OUT OF THE WAY!” The fire mage and the ice age were both holding a crystal-like object that laminated the guild hall with a dark purple light. “What is going on here?!” Makarov, the master of the guild walked through the entrance door</w:t>
      </w:r>
      <w:r>
        <w:rPr>
          <w:sz w:val="24"/>
        </w:rPr>
        <w:t>s with an angered look on his face. “Can someone please tell me why these two are always fighting…” He walked up to the two mages and snatched the object out of their hands. “What is this object, hmm?” asked Makarov as Natsu and Gray stopped fighting. “Gra</w:t>
      </w:r>
      <w:r>
        <w:rPr>
          <w:sz w:val="24"/>
        </w:rPr>
        <w:t>mps, I found it on the road when *</w:t>
      </w:r>
      <w:r>
        <w:rPr>
          <w:b/>
          <w:sz w:val="24"/>
        </w:rPr>
        <w:t>ice princess</w:t>
      </w:r>
      <w:r>
        <w:rPr>
          <w:sz w:val="24"/>
        </w:rPr>
        <w:t xml:space="preserve"> came and took it of me!” Natsu shouted as he started to get frustrated again. “I didn’t ask who found it, I ASKED WHAT IT IS!” </w:t>
      </w:r>
    </w:p>
    <w:p w:rsidR="002578E8" w:rsidRDefault="002578E8">
      <w:pPr>
        <w:ind w:firstLine="720"/>
        <w:rPr>
          <w:sz w:val="24"/>
        </w:rPr>
      </w:pPr>
    </w:p>
    <w:p w:rsidR="002578E8" w:rsidRDefault="00D039A7">
      <w:pPr>
        <w:ind w:firstLine="720"/>
      </w:pPr>
      <w:r>
        <w:rPr>
          <w:sz w:val="24"/>
        </w:rPr>
        <w:t>The two mages started brainstorming ideas about what this miraculous object migh</w:t>
      </w:r>
      <w:r>
        <w:rPr>
          <w:sz w:val="24"/>
        </w:rPr>
        <w:t>t be. “A lamp? No…” “How can it be a lamp you *</w:t>
      </w:r>
      <w:r>
        <w:rPr>
          <w:b/>
          <w:sz w:val="24"/>
        </w:rPr>
        <w:t>flame brain</w:t>
      </w:r>
      <w:r>
        <w:rPr>
          <w:sz w:val="24"/>
        </w:rPr>
        <w:t>!? This is the size of a small stone!” Gray yelled back at Natsu, be he didn’t even flinch as he was lost in his thoughts on what this object is. “We’re back!” As the guild main doors opened, two pe</w:t>
      </w:r>
      <w:r>
        <w:rPr>
          <w:sz w:val="24"/>
        </w:rPr>
        <w:t xml:space="preserve">ople and a cat strolled into the hall. “Oh man, are they two fighting again?!” said Gajeel in a very deep voice. “Just like always…” approved Lily. Levy turned around and let out a slight giggle and continued to the master. She was about to ask Makarov if </w:t>
      </w:r>
      <w:r>
        <w:rPr>
          <w:sz w:val="24"/>
        </w:rPr>
        <w:t xml:space="preserve">he needed any help with anything, but as soon as she saw the purple crystal, she went pale. “M-m-master… W-where did you get that from?! Makarov looked at Levy with confusion and look back at the crystal which he held firmly in his right hand. “I found it </w:t>
      </w:r>
      <w:r>
        <w:rPr>
          <w:sz w:val="24"/>
        </w:rPr>
        <w:t>on the road! Me not *</w:t>
      </w:r>
      <w:r>
        <w:rPr>
          <w:b/>
          <w:sz w:val="24"/>
        </w:rPr>
        <w:t>droopy eyes</w:t>
      </w:r>
      <w:r>
        <w:rPr>
          <w:sz w:val="24"/>
        </w:rPr>
        <w:t>!” Interrupted Natsu. Levy turned to look at Natsu. Her face was still as pale as paper, but you could see fright in her eyes.</w:t>
      </w:r>
    </w:p>
    <w:p w:rsidR="002578E8" w:rsidRDefault="002578E8">
      <w:pPr>
        <w:ind w:firstLine="720"/>
        <w:rPr>
          <w:sz w:val="24"/>
        </w:rPr>
      </w:pPr>
    </w:p>
    <w:p w:rsidR="002578E8" w:rsidRDefault="00D039A7">
      <w:r>
        <w:rPr>
          <w:sz w:val="24"/>
        </w:rPr>
        <w:t>------------------------------------------------------------------------------------------------</w:t>
      </w:r>
      <w:r>
        <w:rPr>
          <w:sz w:val="24"/>
        </w:rPr>
        <w:t>--------------------------</w:t>
      </w:r>
      <w:r>
        <w:rPr>
          <w:b/>
          <w:i/>
          <w:sz w:val="24"/>
        </w:rPr>
        <w:t xml:space="preserve">*For the ones that don’t get it, Gray and Natsu always like to call each other names like fire brain or ice princess, that’s why I underlined them, just to make it clear. </w:t>
      </w:r>
    </w:p>
    <w:sectPr w:rsidR="002578E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9A7" w:rsidRDefault="00D039A7">
      <w:pPr>
        <w:spacing w:after="0" w:line="240" w:lineRule="auto"/>
      </w:pPr>
      <w:r>
        <w:separator/>
      </w:r>
    </w:p>
  </w:endnote>
  <w:endnote w:type="continuationSeparator" w:id="0">
    <w:p w:rsidR="00D039A7" w:rsidRDefault="00D03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9A7" w:rsidRDefault="00D039A7">
      <w:pPr>
        <w:spacing w:after="0" w:line="240" w:lineRule="auto"/>
      </w:pPr>
      <w:r>
        <w:rPr>
          <w:color w:val="000000"/>
        </w:rPr>
        <w:separator/>
      </w:r>
    </w:p>
  </w:footnote>
  <w:footnote w:type="continuationSeparator" w:id="0">
    <w:p w:rsidR="00D039A7" w:rsidRDefault="00D039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578E8"/>
    <w:rsid w:val="002578E8"/>
    <w:rsid w:val="00D039A7"/>
    <w:rsid w:val="00ED5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02B05-A18B-4D2F-ADFD-07EFDE98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dc:creator>
  <dc:description/>
  <cp:lastModifiedBy>Eryk</cp:lastModifiedBy>
  <cp:revision>2</cp:revision>
  <dcterms:created xsi:type="dcterms:W3CDTF">2017-08-28T20:12:00Z</dcterms:created>
  <dcterms:modified xsi:type="dcterms:W3CDTF">2017-08-28T20:12:00Z</dcterms:modified>
</cp:coreProperties>
</file>